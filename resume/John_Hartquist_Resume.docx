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DB80" w14:textId="4E95E310" w:rsidR="00C067C5" w:rsidRPr="00843164" w:rsidRDefault="00D053D9">
      <w:pPr>
        <w:pStyle w:val="Title"/>
      </w:pPr>
      <w:r>
        <w:t>John Hartquist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12E73B4" w14:textId="77777777" w:rsidTr="00D05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A7BB7BE" w14:textId="67947391" w:rsidR="00D053D9" w:rsidRDefault="00D053D9" w:rsidP="0002281F">
            <w:pPr>
              <w:pStyle w:val="ContactInfo"/>
            </w:pPr>
            <w:r>
              <w:t>Software Engineer | Full-stack, Machine Learning</w:t>
            </w:r>
          </w:p>
          <w:p w14:paraId="28BBA179" w14:textId="7C4DF755" w:rsidR="00D053D9" w:rsidRPr="0002281F" w:rsidRDefault="00D053D9" w:rsidP="0002281F">
            <w:pPr>
              <w:pStyle w:val="ContactInfo"/>
            </w:pPr>
            <w:r>
              <w:t xml:space="preserve">Kirkland, WA | </w:t>
            </w:r>
            <w:hyperlink r:id="rId10" w:history="1">
              <w:r w:rsidRPr="0021748B">
                <w:rPr>
                  <w:rStyle w:val="Hyperlink"/>
                </w:rPr>
                <w:t>john@hartquist.com</w:t>
              </w:r>
            </w:hyperlink>
            <w:r w:rsidR="00BF77BD" w:rsidRPr="0002281F">
              <w:t xml:space="preserve"> </w:t>
            </w:r>
            <w:r w:rsidR="007559B1" w:rsidRPr="0002281F">
              <w:t xml:space="preserve">| </w:t>
            </w:r>
            <w:r>
              <w:t>(805) 305-4168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hyperlink r:id="rId11" w:history="1">
              <w:r w:rsidRPr="0021748B">
                <w:rPr>
                  <w:rStyle w:val="Hyperlink"/>
                </w:rPr>
                <w:t>john</w:t>
              </w:r>
              <w:r w:rsidRPr="0021748B">
                <w:rPr>
                  <w:rStyle w:val="Hyperlink"/>
                </w:rPr>
                <w:t>h</w:t>
              </w:r>
              <w:r w:rsidRPr="0021748B">
                <w:rPr>
                  <w:rStyle w:val="Hyperlink"/>
                </w:rPr>
                <w:t>artquist.com</w:t>
              </w:r>
            </w:hyperlink>
          </w:p>
        </w:tc>
      </w:tr>
    </w:tbl>
    <w:p w14:paraId="2E198494" w14:textId="77777777" w:rsidR="00C067C5" w:rsidRPr="00843164" w:rsidRDefault="00000000" w:rsidP="0096554D">
      <w:pPr>
        <w:pStyle w:val="Heading1"/>
      </w:pPr>
      <w:sdt>
        <w:sdtPr>
          <w:id w:val="909052679"/>
          <w:placeholder>
            <w:docPart w:val="CA76076E43495B4494CDC32A5D1554B3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A53A9CC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3FFE07C" w14:textId="3E570383" w:rsidR="00260D3F" w:rsidRPr="00843164" w:rsidRDefault="00D053D9" w:rsidP="0096554D">
            <w:r w:rsidRPr="00D053D9">
              <w:t xml:space="preserve">Full-stack software engineer with </w:t>
            </w:r>
            <w:r w:rsidR="005E7BDD">
              <w:t xml:space="preserve">expertise </w:t>
            </w:r>
            <w:r w:rsidRPr="00D053D9">
              <w:t>in fintech and machine learning. Skilled in building data pipelines and web applications using a range of technologies. Proven track record of delivering high-quality solutions that meet business needs</w:t>
            </w:r>
            <w:r>
              <w:t>.</w:t>
            </w:r>
            <w:r w:rsidRPr="00D053D9">
              <w:t xml:space="preserve"> Lifelong learner with a strong desire to continuously improve and stay current with industry trends and techniques.</w:t>
            </w:r>
          </w:p>
        </w:tc>
      </w:tr>
    </w:tbl>
    <w:p w14:paraId="66A5CC27" w14:textId="77777777" w:rsidR="00843164" w:rsidRPr="0096554D" w:rsidRDefault="00000000" w:rsidP="0096554D">
      <w:pPr>
        <w:pStyle w:val="Heading1"/>
      </w:pPr>
      <w:sdt>
        <w:sdtPr>
          <w:alias w:val="Experience heading:"/>
          <w:tag w:val="Experience heading:"/>
          <w:id w:val="899876606"/>
          <w:placeholder>
            <w:docPart w:val="808236B7823C2D40B109AABAACE18646"/>
          </w:placeholder>
          <w:temporary/>
          <w:showingPlcHdr/>
          <w15:appearance w15:val="hidden"/>
        </w:sdtPr>
        <w:sdtContent>
          <w:r w:rsidR="00843164" w:rsidRPr="0096554D">
            <w:t>Experience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5C6FDE02" w14:textId="77777777" w:rsidTr="008E4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0195D43B" w14:textId="200C4B99" w:rsidR="00843164" w:rsidRPr="00CB6772" w:rsidRDefault="00642D54" w:rsidP="00CB6772">
            <w:pPr>
              <w:pStyle w:val="Date"/>
            </w:pPr>
            <w:r>
              <w:t xml:space="preserve">Sept. </w:t>
            </w:r>
            <w:r w:rsidR="00D053D9">
              <w:t>2021 – Present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6BFB89A9" w14:textId="793C7E6F" w:rsidR="00843164" w:rsidRPr="00CB6772" w:rsidRDefault="002E5DDD" w:rsidP="00297EBC">
            <w:pPr>
              <w:rPr>
                <w:rStyle w:val="Emphasis"/>
              </w:rPr>
            </w:pPr>
            <w:r w:rsidRPr="002E5DDD">
              <w:rPr>
                <w:b/>
                <w:bCs/>
              </w:rPr>
              <w:t>Lowe’s Innovation Labs</w:t>
            </w:r>
            <w:r w:rsidR="00843164" w:rsidRPr="00843164">
              <w:t>, </w:t>
            </w:r>
            <w:r>
              <w:rPr>
                <w:rStyle w:val="Emphasis"/>
              </w:rPr>
              <w:t>Senior Software Engineer</w:t>
            </w:r>
          </w:p>
          <w:p w14:paraId="3FF04682" w14:textId="5BCA03AD" w:rsidR="00A57204" w:rsidRDefault="004F7102" w:rsidP="00A57204">
            <w:pPr>
              <w:pStyle w:val="ListParagraph"/>
              <w:numPr>
                <w:ilvl w:val="0"/>
                <w:numId w:val="23"/>
              </w:numPr>
              <w:ind w:left="237" w:hanging="237"/>
            </w:pPr>
            <w:r>
              <w:t>Created prototype of AR experience for measurement estimation and virtual object simulation in user’s spaces (Unity, C#, Swift,</w:t>
            </w:r>
            <w:r w:rsidR="00A57204">
              <w:t xml:space="preserve"> ML-Agents</w:t>
            </w:r>
            <w:r>
              <w:t>).</w:t>
            </w:r>
          </w:p>
          <w:p w14:paraId="1E5F50E9" w14:textId="34745327" w:rsidR="004F7102" w:rsidRDefault="004F7102" w:rsidP="004F7102">
            <w:pPr>
              <w:pStyle w:val="ListParagraph"/>
              <w:numPr>
                <w:ilvl w:val="0"/>
                <w:numId w:val="23"/>
              </w:numPr>
              <w:ind w:left="237" w:hanging="237"/>
            </w:pPr>
            <w:r>
              <w:t xml:space="preserve">Researched and prototyped </w:t>
            </w:r>
            <w:r w:rsidR="005E7BDD">
              <w:t xml:space="preserve">with </w:t>
            </w:r>
            <w:r>
              <w:t>various graph database technologies for storing and manipulating home data from various data sources.</w:t>
            </w:r>
          </w:p>
          <w:p w14:paraId="2BDD1B5F" w14:textId="53B8ECF8" w:rsidR="004F7102" w:rsidRPr="00843164" w:rsidRDefault="00A57204" w:rsidP="004F7102">
            <w:pPr>
              <w:pStyle w:val="ListParagraph"/>
              <w:numPr>
                <w:ilvl w:val="0"/>
                <w:numId w:val="23"/>
              </w:numPr>
              <w:ind w:left="237" w:hanging="237"/>
            </w:pPr>
            <w:r>
              <w:t>Developed web app for inspecting and ingesting 3D assets, along with custom open-source product viewer using React, TypeScript, Babylon.js.</w:t>
            </w:r>
          </w:p>
        </w:tc>
      </w:tr>
      <w:tr w:rsidR="00642D54" w:rsidRPr="00843164" w14:paraId="5BA35103" w14:textId="77777777" w:rsidTr="008E4043">
        <w:tc>
          <w:tcPr>
            <w:tcW w:w="913" w:type="pct"/>
          </w:tcPr>
          <w:p w14:paraId="4AA4CC0A" w14:textId="73E0D1A1" w:rsidR="00642D54" w:rsidRPr="00D053D9" w:rsidRDefault="00642D54" w:rsidP="00642D54">
            <w:pPr>
              <w:pStyle w:val="Date"/>
            </w:pPr>
            <w:r>
              <w:t>April 2019 – June 2021</w:t>
            </w:r>
          </w:p>
        </w:tc>
        <w:tc>
          <w:tcPr>
            <w:tcW w:w="4087" w:type="pct"/>
          </w:tcPr>
          <w:p w14:paraId="42E9295B" w14:textId="7576D7AE" w:rsidR="00642D54" w:rsidRPr="002E5DDD" w:rsidRDefault="002E5DDD" w:rsidP="00642D54">
            <w:pPr>
              <w:rPr>
                <w:i/>
                <w:iCs/>
              </w:rPr>
            </w:pPr>
            <w:r w:rsidRPr="002E5DDD">
              <w:rPr>
                <w:b/>
                <w:bCs/>
              </w:rPr>
              <w:t>Sigma IQ</w:t>
            </w:r>
            <w:r>
              <w:t xml:space="preserve">, </w:t>
            </w:r>
            <w:r>
              <w:rPr>
                <w:i/>
                <w:iCs/>
              </w:rPr>
              <w:t>Senior Software Engineer, ML Platform</w:t>
            </w:r>
          </w:p>
          <w:p w14:paraId="37C1C81A" w14:textId="77777777" w:rsidR="00642D54" w:rsidRDefault="002E5DDD" w:rsidP="002E5DDD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Developed financial reconciliation algorithm, transforming research prototype into production grade system in Python.</w:t>
            </w:r>
          </w:p>
          <w:p w14:paraId="543D1ABA" w14:textId="77777777" w:rsidR="002E5DDD" w:rsidRDefault="002E5DDD" w:rsidP="002E5DDD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Migrated parts of ML pipeline to Spark &amp; Scala achieving &gt;100x speedups.</w:t>
            </w:r>
          </w:p>
          <w:p w14:paraId="3DB04EA7" w14:textId="77777777" w:rsidR="00B16476" w:rsidRDefault="00B16476" w:rsidP="002E5DDD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Wrote tools for managing datasets, training models, and evaluating performance improvements over time.</w:t>
            </w:r>
          </w:p>
          <w:p w14:paraId="0D82527E" w14:textId="40C0F359" w:rsidR="00B16476" w:rsidRPr="00843164" w:rsidRDefault="00B16476" w:rsidP="002E5DDD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 xml:space="preserve">Built full-stack platform for running Jupyter notebooks in production using TypeScript, React, Next.js, Docker, and GCP. </w:t>
            </w:r>
          </w:p>
        </w:tc>
      </w:tr>
      <w:tr w:rsidR="00642D54" w:rsidRPr="00843164" w14:paraId="1B1B4DCB" w14:textId="77777777" w:rsidTr="008E4043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D727927" w14:textId="5AF72D14" w:rsidR="00642D54" w:rsidRPr="00D053D9" w:rsidRDefault="00642D54" w:rsidP="00D53B65">
            <w:pPr>
              <w:pStyle w:val="Date"/>
            </w:pPr>
            <w:r>
              <w:t>Jan. 2018 –</w:t>
            </w:r>
            <w:r>
              <w:br/>
              <w:t>April 2019</w:t>
            </w:r>
          </w:p>
        </w:tc>
        <w:tc>
          <w:tcPr>
            <w:tcW w:w="4087" w:type="pct"/>
          </w:tcPr>
          <w:p w14:paraId="3B9E9ADF" w14:textId="67C73082" w:rsidR="00642D54" w:rsidRPr="002E5DDD" w:rsidRDefault="00642D54" w:rsidP="00D53B65">
            <w:pPr>
              <w:rPr>
                <w:i/>
                <w:iCs/>
              </w:rPr>
            </w:pPr>
            <w:r w:rsidRPr="002E5DDD">
              <w:rPr>
                <w:i/>
                <w:iCs/>
              </w:rPr>
              <w:t>Professional Development</w:t>
            </w:r>
            <w:r w:rsidR="00B16476">
              <w:rPr>
                <w:i/>
                <w:iCs/>
              </w:rPr>
              <w:t>: ML + Audio</w:t>
            </w:r>
          </w:p>
          <w:p w14:paraId="221DCB09" w14:textId="77777777" w:rsidR="00B16476" w:rsidRDefault="00B16476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Self-directed study of machine learning, deep learning, linear algebra, and data science through books, courses, and papers.</w:t>
            </w:r>
          </w:p>
          <w:p w14:paraId="7C743D39" w14:textId="5D19FD4F" w:rsidR="00B16476" w:rsidRDefault="00B16476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 xml:space="preserve">Placed in top 7% in a Kaggle competition for audio classification by </w:t>
            </w:r>
            <w:r w:rsidR="005E7BDD">
              <w:t>fine-tuning</w:t>
            </w:r>
            <w:r>
              <w:t xml:space="preserve"> ResNet models on spectrograms with PyTorch on GCP.</w:t>
            </w:r>
          </w:p>
          <w:p w14:paraId="22A12529" w14:textId="1C95DB1C" w:rsidR="00642D54" w:rsidRPr="00843164" w:rsidRDefault="00B16476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Built library to load audio into fastai, batching spectral transforms and data augmentation on the GPU for performance.</w:t>
            </w:r>
          </w:p>
        </w:tc>
      </w:tr>
      <w:tr w:rsidR="00642D54" w:rsidRPr="00843164" w14:paraId="7139CDD1" w14:textId="77777777" w:rsidTr="008E4043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E0FCD66" w14:textId="44C84E98" w:rsidR="00642D54" w:rsidRPr="00D053D9" w:rsidRDefault="00642D54" w:rsidP="00D53B65">
            <w:pPr>
              <w:pStyle w:val="Date"/>
            </w:pPr>
            <w:r>
              <w:t>April 2015 –</w:t>
            </w:r>
            <w:r>
              <w:br/>
              <w:t>Dec. 2017</w:t>
            </w:r>
          </w:p>
        </w:tc>
        <w:tc>
          <w:tcPr>
            <w:tcW w:w="4087" w:type="pct"/>
          </w:tcPr>
          <w:p w14:paraId="4F478F9B" w14:textId="04E50417" w:rsidR="00642D54" w:rsidRPr="00843164" w:rsidRDefault="00B16476" w:rsidP="00D53B65">
            <w:proofErr w:type="spellStart"/>
            <w:r>
              <w:rPr>
                <w:b/>
                <w:bCs/>
              </w:rPr>
              <w:t>Ruvixx</w:t>
            </w:r>
            <w:proofErr w:type="spellEnd"/>
            <w:r>
              <w:rPr>
                <w:b/>
                <w:bCs/>
              </w:rPr>
              <w:t xml:space="preserve"> Inc</w:t>
            </w:r>
            <w:r w:rsidR="00642D54" w:rsidRPr="00843164">
              <w:t>, </w:t>
            </w:r>
            <w:r>
              <w:rPr>
                <w:rStyle w:val="Emphasis"/>
              </w:rPr>
              <w:t>Senior Software Enginee</w:t>
            </w:r>
            <w:r w:rsidR="00E42EE7">
              <w:rPr>
                <w:rStyle w:val="Emphasis"/>
              </w:rPr>
              <w:t>r</w:t>
            </w:r>
          </w:p>
          <w:p w14:paraId="5B2AF459" w14:textId="77777777" w:rsidR="00642D54" w:rsidRDefault="00B16476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Developed enterprise web platform used to manage licensing and brand protection for large clients including HDMI, Dolby, and Philips.</w:t>
            </w:r>
          </w:p>
          <w:p w14:paraId="4D49CC54" w14:textId="77777777" w:rsidR="00E42EE7" w:rsidRDefault="00E42EE7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Engineered data model, optimized SQL queries for complex reports, and developed real-time dashboards using Ruby on Rails and Angular/JavaScript in multi-tenant architecture.</w:t>
            </w:r>
          </w:p>
          <w:p w14:paraId="16E52E9C" w14:textId="63C33B84" w:rsidR="00B16476" w:rsidRPr="00843164" w:rsidRDefault="00E42EE7" w:rsidP="00B16476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Managed bi-weekly production releases, data migrations, and automated test suites.</w:t>
            </w:r>
          </w:p>
        </w:tc>
      </w:tr>
      <w:tr w:rsidR="00642D54" w:rsidRPr="00843164" w14:paraId="5C5EE4BC" w14:textId="77777777" w:rsidTr="008E4043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7438C7A7" w14:textId="12CD8B61" w:rsidR="00642D54" w:rsidRPr="00D053D9" w:rsidRDefault="00642D54" w:rsidP="00D53B65">
            <w:pPr>
              <w:pStyle w:val="Date"/>
            </w:pPr>
            <w:r>
              <w:lastRenderedPageBreak/>
              <w:t>May 2014 –</w:t>
            </w:r>
            <w:r>
              <w:br/>
              <w:t>April 2015</w:t>
            </w:r>
          </w:p>
        </w:tc>
        <w:tc>
          <w:tcPr>
            <w:tcW w:w="4087" w:type="pct"/>
          </w:tcPr>
          <w:p w14:paraId="4150419C" w14:textId="1FFFDBF0" w:rsidR="00642D54" w:rsidRPr="00843164" w:rsidRDefault="00E42EE7" w:rsidP="00D53B65">
            <w:r>
              <w:rPr>
                <w:b/>
                <w:bCs/>
              </w:rPr>
              <w:t>Emjoyment</w:t>
            </w:r>
            <w:r w:rsidR="00642D54" w:rsidRPr="00843164">
              <w:t>, </w:t>
            </w:r>
            <w:r>
              <w:rPr>
                <w:rStyle w:val="Emphasis"/>
              </w:rPr>
              <w:t>Software Engineer</w:t>
            </w:r>
          </w:p>
          <w:p w14:paraId="7F2F8A01" w14:textId="4A274161" w:rsidR="00642D54" w:rsidRDefault="00E42EE7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Wrote iOS app in Objective-C for “Tinder for Jobs” startup.</w:t>
            </w:r>
          </w:p>
          <w:p w14:paraId="610D756E" w14:textId="64E854D6" w:rsidR="008E4043" w:rsidRPr="00843164" w:rsidRDefault="00E42EE7" w:rsidP="00642D54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Developed features for backend API and web app using Python &amp; Django.</w:t>
            </w:r>
          </w:p>
        </w:tc>
      </w:tr>
      <w:tr w:rsidR="00642D54" w:rsidRPr="00843164" w14:paraId="20F3DC4F" w14:textId="77777777" w:rsidTr="008E4043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7157EFB6" w14:textId="39980C0F" w:rsidR="00642D54" w:rsidRPr="00D053D9" w:rsidRDefault="00642D54" w:rsidP="00D53B65">
            <w:pPr>
              <w:pStyle w:val="Date"/>
            </w:pPr>
            <w:r>
              <w:t>July 2012 –</w:t>
            </w:r>
            <w:r>
              <w:br/>
              <w:t>May 2014</w:t>
            </w:r>
          </w:p>
        </w:tc>
        <w:tc>
          <w:tcPr>
            <w:tcW w:w="4087" w:type="pct"/>
          </w:tcPr>
          <w:p w14:paraId="559406F6" w14:textId="2B002399" w:rsidR="00642D54" w:rsidRPr="00843164" w:rsidRDefault="00E42EE7" w:rsidP="00D53B65">
            <w:r>
              <w:rPr>
                <w:b/>
                <w:bCs/>
              </w:rPr>
              <w:t>Amazon.com</w:t>
            </w:r>
            <w:r w:rsidR="00642D54" w:rsidRPr="00843164">
              <w:t>, </w:t>
            </w:r>
            <w:r>
              <w:rPr>
                <w:rStyle w:val="Emphasis"/>
              </w:rPr>
              <w:t>Software Development Engineer</w:t>
            </w:r>
          </w:p>
          <w:p w14:paraId="455B9508" w14:textId="77777777" w:rsidR="00642D54" w:rsidRDefault="00E42EE7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Worked on Royalties and Financials team to calculate royalties for independent publishers on CreateSpace platform.</w:t>
            </w:r>
          </w:p>
          <w:p w14:paraId="5C84FE9D" w14:textId="77777777" w:rsidR="00E42EE7" w:rsidRDefault="00E42EE7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Built internal Java/Spring services with test driven development, collaborating across many teams.</w:t>
            </w:r>
          </w:p>
          <w:p w14:paraId="529E60C9" w14:textId="669996A2" w:rsidR="00E42EE7" w:rsidRPr="00843164" w:rsidRDefault="00E42EE7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Supported feature requests and maintenance for legacy packages.</w:t>
            </w:r>
          </w:p>
        </w:tc>
      </w:tr>
      <w:tr w:rsidR="00642D54" w:rsidRPr="00843164" w14:paraId="5F4EA5EE" w14:textId="77777777" w:rsidTr="008E4043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18890EB" w14:textId="61B98210" w:rsidR="00642D54" w:rsidRPr="00D053D9" w:rsidRDefault="008E4043" w:rsidP="00D53B65">
            <w:pPr>
              <w:pStyle w:val="Date"/>
            </w:pPr>
            <w:r>
              <w:t>Jan. 2011</w:t>
            </w:r>
            <w:r w:rsidR="00642D54">
              <w:t xml:space="preserve"> –</w:t>
            </w:r>
            <w:r w:rsidR="00642D54">
              <w:br/>
            </w:r>
            <w:r>
              <w:t>Jan. 2012</w:t>
            </w:r>
          </w:p>
        </w:tc>
        <w:tc>
          <w:tcPr>
            <w:tcW w:w="4087" w:type="pct"/>
          </w:tcPr>
          <w:p w14:paraId="2F2C68B4" w14:textId="6891A7F1" w:rsidR="00642D54" w:rsidRPr="00843164" w:rsidRDefault="00E42EE7" w:rsidP="00D53B65">
            <w:r>
              <w:rPr>
                <w:b/>
                <w:bCs/>
              </w:rPr>
              <w:t>iFixit.com</w:t>
            </w:r>
            <w:r w:rsidR="00642D54" w:rsidRPr="00843164">
              <w:t>, </w:t>
            </w:r>
            <w:r>
              <w:rPr>
                <w:rStyle w:val="Emphasis"/>
              </w:rPr>
              <w:t>Software Developer</w:t>
            </w:r>
          </w:p>
          <w:p w14:paraId="03551BD7" w14:textId="100F5730" w:rsidR="00642D54" w:rsidRDefault="004F7102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Developed</w:t>
            </w:r>
            <w:r w:rsidR="00E42EE7">
              <w:t xml:space="preserve"> website features using PHP, MySQL, JavaScript, </w:t>
            </w:r>
            <w:r>
              <w:t>and CSS, ensuring they worked consistently across supported browsers.</w:t>
            </w:r>
          </w:p>
          <w:p w14:paraId="4C3D1B57" w14:textId="6F40FA81" w:rsidR="004F7102" w:rsidRPr="00843164" w:rsidRDefault="004F7102" w:rsidP="00E42EE7">
            <w:pPr>
              <w:pStyle w:val="ListParagraph"/>
              <w:numPr>
                <w:ilvl w:val="0"/>
                <w:numId w:val="20"/>
              </w:numPr>
              <w:ind w:left="237" w:hanging="237"/>
            </w:pPr>
            <w:r>
              <w:t>Created new drag-and-drop file uploader for uploading and validating image assets.</w:t>
            </w:r>
          </w:p>
        </w:tc>
      </w:tr>
    </w:tbl>
    <w:p w14:paraId="308CE98C" w14:textId="67960927" w:rsidR="00AF7695" w:rsidRPr="0096554D" w:rsidRDefault="00AF7695" w:rsidP="00AF7695">
      <w:pPr>
        <w:pStyle w:val="Heading1"/>
      </w:pPr>
      <w: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AF7695" w:rsidRPr="00843164" w14:paraId="2B2557BB" w14:textId="77777777" w:rsidTr="00D5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8E87521" w14:textId="24B3D6C6" w:rsidR="00AF7695" w:rsidRPr="00CB6772" w:rsidRDefault="00AF7695" w:rsidP="00D53B65">
            <w:pPr>
              <w:pStyle w:val="Date"/>
            </w:pPr>
            <w:r>
              <w:t>2007 –</w:t>
            </w:r>
            <w:r>
              <w:br/>
              <w:t>2012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78E24196" w14:textId="7550E8EC" w:rsidR="00AF7695" w:rsidRPr="00AF7695" w:rsidRDefault="00AF7695" w:rsidP="00D53B65">
            <w:pPr>
              <w:rPr>
                <w:rStyle w:val="Emphasis"/>
              </w:rPr>
            </w:pPr>
            <w:r>
              <w:t xml:space="preserve">California Polytechnic State University, </w:t>
            </w:r>
            <w:r>
              <w:rPr>
                <w:i/>
                <w:iCs/>
              </w:rPr>
              <w:t>San Luis Obispo, CA</w:t>
            </w:r>
          </w:p>
          <w:p w14:paraId="1666383B" w14:textId="77777777" w:rsidR="00AF7695" w:rsidRDefault="00AF7695" w:rsidP="00B526F1">
            <w:pPr>
              <w:pStyle w:val="ListBullet"/>
              <w:numPr>
                <w:ilvl w:val="0"/>
                <w:numId w:val="24"/>
              </w:numPr>
              <w:ind w:left="237" w:hanging="237"/>
            </w:pPr>
            <w:r>
              <w:t>Master of Science in Computer Science</w:t>
            </w:r>
          </w:p>
          <w:p w14:paraId="1BB2CE94" w14:textId="77777777" w:rsidR="00AF7695" w:rsidRDefault="00AF7695" w:rsidP="00B526F1">
            <w:pPr>
              <w:pStyle w:val="ListBullet"/>
              <w:numPr>
                <w:ilvl w:val="0"/>
                <w:numId w:val="24"/>
              </w:numPr>
              <w:ind w:left="237" w:hanging="237"/>
            </w:pPr>
            <w:r>
              <w:t>Bachelor of Science in Computer Science</w:t>
            </w:r>
          </w:p>
          <w:p w14:paraId="1AFB0617" w14:textId="604AB275" w:rsidR="00AF7695" w:rsidRPr="00843164" w:rsidRDefault="00AF7695" w:rsidP="00AF7695">
            <w:r>
              <w:t xml:space="preserve">Thesis: </w:t>
            </w:r>
            <w:hyperlink r:id="rId12" w:history="1">
              <w:r w:rsidRPr="006B3B77">
                <w:rPr>
                  <w:rStyle w:val="Hyperlink"/>
                </w:rPr>
                <w:t>Real-time Musical Analysis of Polyphonic Guitar Audio</w:t>
              </w:r>
            </w:hyperlink>
          </w:p>
        </w:tc>
      </w:tr>
    </w:tbl>
    <w:p w14:paraId="3077FE09" w14:textId="77BE23D4" w:rsidR="00126049" w:rsidRPr="00843164" w:rsidRDefault="00545738" w:rsidP="0096554D">
      <w:pPr>
        <w:pStyle w:val="Heading1"/>
      </w:pPr>
      <w:r>
        <w:t>EXPERTISE</w:t>
      </w:r>
    </w:p>
    <w:tbl>
      <w:tblPr>
        <w:tblStyle w:val="ResumeTable"/>
        <w:tblW w:w="4852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769"/>
        <w:gridCol w:w="4034"/>
      </w:tblGrid>
      <w:tr w:rsidR="00A75E04" w:rsidRPr="00843164" w14:paraId="080BFF03" w14:textId="77777777" w:rsidTr="0091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A8AA582" w14:textId="3DC8A67D" w:rsidR="00C4511F" w:rsidRDefault="00A75E04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Machine Learnin</w:t>
            </w:r>
            <w:r w:rsidR="00C4511F">
              <w:t>g</w:t>
            </w:r>
          </w:p>
          <w:p w14:paraId="352354BF" w14:textId="2B9D3F1A" w:rsidR="00A75E04" w:rsidRDefault="00A75E04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Data Analysis</w:t>
            </w:r>
          </w:p>
          <w:p w14:paraId="6748B26F" w14:textId="6AF22D5B" w:rsidR="00B526F1" w:rsidRDefault="00B526F1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Rapid Prototyping</w:t>
            </w:r>
          </w:p>
          <w:p w14:paraId="44E88A02" w14:textId="28034BF0" w:rsidR="00A75E04" w:rsidRDefault="00A75E04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Data Visualization</w:t>
            </w:r>
          </w:p>
          <w:p w14:paraId="320F6575" w14:textId="128EE421" w:rsidR="00A75E04" w:rsidRDefault="00A75E04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Continuous Integration</w:t>
            </w:r>
          </w:p>
          <w:p w14:paraId="1ECCD6BD" w14:textId="77777777" w:rsidR="00A75E04" w:rsidRDefault="00B526F1" w:rsidP="00B526F1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Functional Programming</w:t>
            </w:r>
          </w:p>
          <w:p w14:paraId="687EF0F6" w14:textId="0DB34B39" w:rsidR="005E7BDD" w:rsidRPr="00843164" w:rsidRDefault="005E7BDD" w:rsidP="005E7BDD">
            <w:pPr>
              <w:pStyle w:val="ListBullet"/>
              <w:numPr>
                <w:ilvl w:val="0"/>
                <w:numId w:val="25"/>
              </w:numPr>
              <w:ind w:left="237" w:hanging="237"/>
            </w:pPr>
            <w:r>
              <w:t>Test-driven Development</w:t>
            </w:r>
          </w:p>
        </w:tc>
        <w:tc>
          <w:tcPr>
            <w:tcW w:w="22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80DEAD" w14:textId="6F0AA0F9" w:rsidR="007559B1" w:rsidRDefault="00A75E04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TensorFlow, PyTorch</w:t>
            </w:r>
          </w:p>
          <w:p w14:paraId="0E076BB6" w14:textId="43FA9DA1" w:rsidR="00A75E04" w:rsidRDefault="00A75E04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NumPy, pandas</w:t>
            </w:r>
          </w:p>
          <w:p w14:paraId="007DF432" w14:textId="3DE48111" w:rsidR="00B526F1" w:rsidRDefault="00B526F1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Svelte, React, Vue</w:t>
            </w:r>
          </w:p>
          <w:p w14:paraId="5D4A58E0" w14:textId="77777777" w:rsidR="00A75E04" w:rsidRDefault="00A75E04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D3.js, Three.js, Babylon.js</w:t>
            </w:r>
          </w:p>
          <w:p w14:paraId="33B685FD" w14:textId="77777777" w:rsidR="00B526F1" w:rsidRDefault="00B526F1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GCP, AWS, Git, Docker</w:t>
            </w:r>
          </w:p>
          <w:p w14:paraId="2AF891D3" w14:textId="77777777" w:rsidR="00B526F1" w:rsidRDefault="00B526F1" w:rsidP="00B526F1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Rust, Scala</w:t>
            </w:r>
          </w:p>
          <w:p w14:paraId="23DA4814" w14:textId="2967A1E2" w:rsidR="005E7BDD" w:rsidRDefault="005E7BDD" w:rsidP="005E7BDD">
            <w:pPr>
              <w:pStyle w:val="ListBullet"/>
              <w:numPr>
                <w:ilvl w:val="0"/>
                <w:numId w:val="26"/>
              </w:numPr>
              <w:ind w:right="160"/>
            </w:pPr>
            <w:r>
              <w:t>Figma, CSS, SCSS</w:t>
            </w:r>
          </w:p>
        </w:tc>
      </w:tr>
    </w:tbl>
    <w:p w14:paraId="4F42BE1A" w14:textId="75B175B1" w:rsidR="007559B1" w:rsidRPr="0096554D" w:rsidRDefault="00C4511F" w:rsidP="0096554D">
      <w:pPr>
        <w:pStyle w:val="Heading1"/>
      </w:pPr>
      <w:r>
        <w:t>Technical Side Projects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302E937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AD2774" w14:textId="0A1F8F03" w:rsidR="006B3B77" w:rsidRDefault="006B3B77" w:rsidP="006B3B77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hyperlink r:id="rId13" w:history="1">
              <w:r w:rsidRPr="006B3B77">
                <w:rPr>
                  <w:rStyle w:val="Hyperlink"/>
                </w:rPr>
                <w:t>Experimental fine-tuning of ResNet-18 for audio classification</w:t>
              </w:r>
            </w:hyperlink>
          </w:p>
          <w:p w14:paraId="42EBEB42" w14:textId="60CF7D3B" w:rsidR="006B3B77" w:rsidRDefault="006B3B77" w:rsidP="006B3B77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hyperlink r:id="rId14" w:history="1">
              <w:proofErr w:type="spellStart"/>
              <w:r w:rsidRPr="006B3B77">
                <w:rPr>
                  <w:rStyle w:val="Hyperlink"/>
                </w:rPr>
                <w:t>FastAI</w:t>
              </w:r>
              <w:proofErr w:type="spellEnd"/>
              <w:r w:rsidRPr="006B3B77">
                <w:rPr>
                  <w:rStyle w:val="Hyperlink"/>
                </w:rPr>
                <w:t xml:space="preserve"> audio module for generating spectrograms on GPU a</w:t>
              </w:r>
              <w:r w:rsidRPr="006B3B77">
                <w:rPr>
                  <w:rStyle w:val="Hyperlink"/>
                </w:rPr>
                <w:t>t</w:t>
              </w:r>
              <w:r w:rsidRPr="006B3B77">
                <w:rPr>
                  <w:rStyle w:val="Hyperlink"/>
                </w:rPr>
                <w:t xml:space="preserve"> training time</w:t>
              </w:r>
            </w:hyperlink>
          </w:p>
          <w:p w14:paraId="4AEF3BBA" w14:textId="34AF44B7" w:rsidR="00C4511F" w:rsidRDefault="00C4511F" w:rsidP="00C4511F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r>
              <w:t>Real-time audio analysis &amp; visualization; Three.js, Shaders, Web Audio API</w:t>
            </w:r>
          </w:p>
          <w:p w14:paraId="65B674D2" w14:textId="334F85BC" w:rsidR="00C4511F" w:rsidRDefault="00C4511F" w:rsidP="00C4511F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r>
              <w:t>Rubik’s Cube solver using reinforcement learning algorithms</w:t>
            </w:r>
          </w:p>
          <w:p w14:paraId="0EB0AB38" w14:textId="2CEFD607" w:rsidR="00B526F1" w:rsidRDefault="006B3B77" w:rsidP="00C4511F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hyperlink r:id="rId15" w:history="1">
              <w:r w:rsidR="00B526F1" w:rsidRPr="006B3B77">
                <w:rPr>
                  <w:rStyle w:val="Hyperlink"/>
                </w:rPr>
                <w:t xml:space="preserve">Hackathon finalist: </w:t>
              </w:r>
              <w:r w:rsidR="005E7BDD" w:rsidRPr="006B3B77">
                <w:rPr>
                  <w:rStyle w:val="Hyperlink"/>
                </w:rPr>
                <w:t xml:space="preserve">web </w:t>
              </w:r>
              <w:r w:rsidR="00B526F1" w:rsidRPr="006B3B77">
                <w:rPr>
                  <w:rStyle w:val="Hyperlink"/>
                </w:rPr>
                <w:t xml:space="preserve">app </w:t>
              </w:r>
              <w:r w:rsidR="00C4511F" w:rsidRPr="006B3B77">
                <w:rPr>
                  <w:rStyle w:val="Hyperlink"/>
                </w:rPr>
                <w:t xml:space="preserve">for </w:t>
              </w:r>
              <w:r w:rsidR="00B526F1" w:rsidRPr="006B3B77">
                <w:rPr>
                  <w:rStyle w:val="Hyperlink"/>
                </w:rPr>
                <w:t>analyzing Ethereum transactions</w:t>
              </w:r>
              <w:r w:rsidR="005E7BDD" w:rsidRPr="006B3B77">
                <w:rPr>
                  <w:rStyle w:val="Hyperlink"/>
                </w:rPr>
                <w:t xml:space="preserve"> for MEV</w:t>
              </w:r>
            </w:hyperlink>
          </w:p>
          <w:p w14:paraId="4E83C522" w14:textId="48898E0F" w:rsidR="00C4511F" w:rsidRPr="00843164" w:rsidRDefault="005E7BDD" w:rsidP="006B3B77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37" w:hanging="237"/>
            </w:pPr>
            <w:r>
              <w:t>Implemented m</w:t>
            </w:r>
            <w:r w:rsidR="00B526F1">
              <w:t>inimal Ethereum Virtual Machine (EVM) in Rust</w:t>
            </w:r>
          </w:p>
        </w:tc>
      </w:tr>
    </w:tbl>
    <w:p w14:paraId="05DB846A" w14:textId="77777777" w:rsidR="00E664C1" w:rsidRPr="009655EC" w:rsidRDefault="00E664C1" w:rsidP="00E664C1"/>
    <w:sectPr w:rsidR="00E664C1" w:rsidRPr="009655EC">
      <w:footerReference w:type="default" r:id="rId1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2A7C" w14:textId="77777777" w:rsidR="00127431" w:rsidRDefault="00127431">
      <w:pPr>
        <w:spacing w:after="0"/>
      </w:pPr>
      <w:r>
        <w:separator/>
      </w:r>
    </w:p>
    <w:p w14:paraId="4AF2AFD6" w14:textId="77777777" w:rsidR="00127431" w:rsidRDefault="00127431"/>
  </w:endnote>
  <w:endnote w:type="continuationSeparator" w:id="0">
    <w:p w14:paraId="3B7C3BA3" w14:textId="77777777" w:rsidR="00127431" w:rsidRDefault="00127431">
      <w:pPr>
        <w:spacing w:after="0"/>
      </w:pPr>
      <w:r>
        <w:continuationSeparator/>
      </w:r>
    </w:p>
    <w:p w14:paraId="2808A532" w14:textId="77777777" w:rsidR="00127431" w:rsidRDefault="00127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D38B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895F" w14:textId="77777777" w:rsidR="00127431" w:rsidRDefault="00127431">
      <w:pPr>
        <w:spacing w:after="0"/>
      </w:pPr>
      <w:r>
        <w:separator/>
      </w:r>
    </w:p>
    <w:p w14:paraId="0738E8D7" w14:textId="77777777" w:rsidR="00127431" w:rsidRDefault="00127431"/>
  </w:footnote>
  <w:footnote w:type="continuationSeparator" w:id="0">
    <w:p w14:paraId="6F12ACDB" w14:textId="77777777" w:rsidR="00127431" w:rsidRDefault="00127431">
      <w:pPr>
        <w:spacing w:after="0"/>
      </w:pPr>
      <w:r>
        <w:continuationSeparator/>
      </w:r>
    </w:p>
    <w:p w14:paraId="3A7E38DB" w14:textId="77777777" w:rsidR="00127431" w:rsidRDefault="001274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DE4EDD"/>
    <w:multiLevelType w:val="hybridMultilevel"/>
    <w:tmpl w:val="6E82F00C"/>
    <w:lvl w:ilvl="0" w:tplc="F048BAD0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E86008"/>
    <w:multiLevelType w:val="hybridMultilevel"/>
    <w:tmpl w:val="26585222"/>
    <w:lvl w:ilvl="0" w:tplc="1A9E6640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0138A"/>
    <w:multiLevelType w:val="hybridMultilevel"/>
    <w:tmpl w:val="44DC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456DA"/>
    <w:multiLevelType w:val="hybridMultilevel"/>
    <w:tmpl w:val="732A8E90"/>
    <w:lvl w:ilvl="0" w:tplc="04090001">
      <w:start w:val="1"/>
      <w:numFmt w:val="bullet"/>
      <w:lvlText w:val=""/>
      <w:lvlJc w:val="left"/>
      <w:pPr>
        <w:ind w:left="-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</w:abstractNum>
  <w:abstractNum w:abstractNumId="15" w15:restartNumberingAfterBreak="0">
    <w:nsid w:val="443029C6"/>
    <w:multiLevelType w:val="hybridMultilevel"/>
    <w:tmpl w:val="EEF86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AAE0B67"/>
    <w:multiLevelType w:val="hybridMultilevel"/>
    <w:tmpl w:val="E8F0C13A"/>
    <w:lvl w:ilvl="0" w:tplc="F2DC648C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5692A"/>
    <w:multiLevelType w:val="hybridMultilevel"/>
    <w:tmpl w:val="4C8627A2"/>
    <w:lvl w:ilvl="0" w:tplc="4EC0A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01E22"/>
    <w:multiLevelType w:val="hybridMultilevel"/>
    <w:tmpl w:val="E702BD4A"/>
    <w:lvl w:ilvl="0" w:tplc="D48C9296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34FC1"/>
    <w:multiLevelType w:val="hybridMultilevel"/>
    <w:tmpl w:val="F53483A6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83BF2"/>
    <w:multiLevelType w:val="hybridMultilevel"/>
    <w:tmpl w:val="11124702"/>
    <w:lvl w:ilvl="0" w:tplc="C40A4726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21354">
    <w:abstractNumId w:val="9"/>
  </w:num>
  <w:num w:numId="2" w16cid:durableId="224920350">
    <w:abstractNumId w:val="9"/>
    <w:lvlOverride w:ilvl="0">
      <w:startOverride w:val="1"/>
    </w:lvlOverride>
  </w:num>
  <w:num w:numId="3" w16cid:durableId="1525552342">
    <w:abstractNumId w:val="9"/>
    <w:lvlOverride w:ilvl="0">
      <w:startOverride w:val="1"/>
    </w:lvlOverride>
  </w:num>
  <w:num w:numId="4" w16cid:durableId="1602103885">
    <w:abstractNumId w:val="9"/>
    <w:lvlOverride w:ilvl="0">
      <w:startOverride w:val="1"/>
    </w:lvlOverride>
  </w:num>
  <w:num w:numId="5" w16cid:durableId="444545673">
    <w:abstractNumId w:val="21"/>
  </w:num>
  <w:num w:numId="6" w16cid:durableId="915240306">
    <w:abstractNumId w:val="7"/>
  </w:num>
  <w:num w:numId="7" w16cid:durableId="1209685231">
    <w:abstractNumId w:val="6"/>
  </w:num>
  <w:num w:numId="8" w16cid:durableId="1126856271">
    <w:abstractNumId w:val="5"/>
  </w:num>
  <w:num w:numId="9" w16cid:durableId="1654026456">
    <w:abstractNumId w:val="4"/>
  </w:num>
  <w:num w:numId="10" w16cid:durableId="1808819695">
    <w:abstractNumId w:val="8"/>
  </w:num>
  <w:num w:numId="11" w16cid:durableId="424569045">
    <w:abstractNumId w:val="3"/>
  </w:num>
  <w:num w:numId="12" w16cid:durableId="1067192817">
    <w:abstractNumId w:val="2"/>
  </w:num>
  <w:num w:numId="13" w16cid:durableId="1305429180">
    <w:abstractNumId w:val="1"/>
  </w:num>
  <w:num w:numId="14" w16cid:durableId="1513451350">
    <w:abstractNumId w:val="0"/>
  </w:num>
  <w:num w:numId="15" w16cid:durableId="1341079368">
    <w:abstractNumId w:val="16"/>
  </w:num>
  <w:num w:numId="16" w16cid:durableId="1836796243">
    <w:abstractNumId w:val="11"/>
  </w:num>
  <w:num w:numId="17" w16cid:durableId="1608464117">
    <w:abstractNumId w:val="19"/>
  </w:num>
  <w:num w:numId="18" w16cid:durableId="650788725">
    <w:abstractNumId w:val="18"/>
  </w:num>
  <w:num w:numId="19" w16cid:durableId="565727704">
    <w:abstractNumId w:val="12"/>
  </w:num>
  <w:num w:numId="20" w16cid:durableId="1417942560">
    <w:abstractNumId w:val="17"/>
  </w:num>
  <w:num w:numId="21" w16cid:durableId="1430352445">
    <w:abstractNumId w:val="20"/>
  </w:num>
  <w:num w:numId="22" w16cid:durableId="1059209435">
    <w:abstractNumId w:val="22"/>
  </w:num>
  <w:num w:numId="23" w16cid:durableId="1885678934">
    <w:abstractNumId w:val="10"/>
  </w:num>
  <w:num w:numId="24" w16cid:durableId="1344162126">
    <w:abstractNumId w:val="15"/>
  </w:num>
  <w:num w:numId="25" w16cid:durableId="1129012063">
    <w:abstractNumId w:val="13"/>
  </w:num>
  <w:num w:numId="26" w16cid:durableId="13614694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F"/>
    <w:rsid w:val="0002281F"/>
    <w:rsid w:val="00070162"/>
    <w:rsid w:val="000A4C37"/>
    <w:rsid w:val="000B09C0"/>
    <w:rsid w:val="000C0CA7"/>
    <w:rsid w:val="000F2762"/>
    <w:rsid w:val="00126049"/>
    <w:rsid w:val="00127431"/>
    <w:rsid w:val="0014523F"/>
    <w:rsid w:val="0017495C"/>
    <w:rsid w:val="001862CD"/>
    <w:rsid w:val="0021748B"/>
    <w:rsid w:val="00252B43"/>
    <w:rsid w:val="00254924"/>
    <w:rsid w:val="002563E8"/>
    <w:rsid w:val="00260D3F"/>
    <w:rsid w:val="002E5DDD"/>
    <w:rsid w:val="00305EA3"/>
    <w:rsid w:val="0037478D"/>
    <w:rsid w:val="0038111B"/>
    <w:rsid w:val="004827F9"/>
    <w:rsid w:val="004F3BF1"/>
    <w:rsid w:val="004F7102"/>
    <w:rsid w:val="00526C73"/>
    <w:rsid w:val="00544712"/>
    <w:rsid w:val="00545738"/>
    <w:rsid w:val="005E7BDD"/>
    <w:rsid w:val="00642D54"/>
    <w:rsid w:val="00650306"/>
    <w:rsid w:val="00693B17"/>
    <w:rsid w:val="006B3B77"/>
    <w:rsid w:val="00701209"/>
    <w:rsid w:val="007559B1"/>
    <w:rsid w:val="00762CE4"/>
    <w:rsid w:val="00792413"/>
    <w:rsid w:val="00797C46"/>
    <w:rsid w:val="00797FDF"/>
    <w:rsid w:val="007B0568"/>
    <w:rsid w:val="00843164"/>
    <w:rsid w:val="00854E7D"/>
    <w:rsid w:val="008551F7"/>
    <w:rsid w:val="008A74DF"/>
    <w:rsid w:val="008B5DC0"/>
    <w:rsid w:val="008C10B3"/>
    <w:rsid w:val="008E4043"/>
    <w:rsid w:val="009113D4"/>
    <w:rsid w:val="009304CF"/>
    <w:rsid w:val="00931654"/>
    <w:rsid w:val="00956BE3"/>
    <w:rsid w:val="0096554D"/>
    <w:rsid w:val="009655EC"/>
    <w:rsid w:val="00A57204"/>
    <w:rsid w:val="00A75E04"/>
    <w:rsid w:val="00A82DCC"/>
    <w:rsid w:val="00AB1468"/>
    <w:rsid w:val="00AF7695"/>
    <w:rsid w:val="00B16476"/>
    <w:rsid w:val="00B3077E"/>
    <w:rsid w:val="00B3399A"/>
    <w:rsid w:val="00B526F1"/>
    <w:rsid w:val="00B7308F"/>
    <w:rsid w:val="00BC6512"/>
    <w:rsid w:val="00BF77BD"/>
    <w:rsid w:val="00C02E26"/>
    <w:rsid w:val="00C067C5"/>
    <w:rsid w:val="00C4511F"/>
    <w:rsid w:val="00CB6772"/>
    <w:rsid w:val="00CC05D9"/>
    <w:rsid w:val="00CD7582"/>
    <w:rsid w:val="00D0020C"/>
    <w:rsid w:val="00D053D9"/>
    <w:rsid w:val="00D06E8C"/>
    <w:rsid w:val="00D568D3"/>
    <w:rsid w:val="00D65641"/>
    <w:rsid w:val="00D81F4E"/>
    <w:rsid w:val="00E42361"/>
    <w:rsid w:val="00E42EE7"/>
    <w:rsid w:val="00E664C1"/>
    <w:rsid w:val="00E76367"/>
    <w:rsid w:val="00EE70D2"/>
    <w:rsid w:val="00F005A0"/>
    <w:rsid w:val="00F25533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736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andb.ai/jhartquist/fastaudio-esc-50/reports/Fine-tuning-ResNet-18-for-Audio-Classification--VmlldzoyNjU3OTQ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igitalcommons.calpoly.edu/theses/808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hnhartquis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jhartquist/got-mev" TargetMode="External"/><Relationship Id="rId10" Type="http://schemas.openxmlformats.org/officeDocument/2006/relationships/hyperlink" Target="mailto:john@hartquist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wardsdatascience.com/audio-classification-using-fastai-and-on-the-fly-frequency-transforms-4dbe1b540f8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4005533/Library/Containers/com.microsoft.Word/Data/Library/Application%20Support/Microsoft/Office/16.0/DTS/Search/%7b626EBB82-807F-FA47-A26D-3A81F148CA66%7dtf33980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6076E43495B4494CDC32A5D155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435D-2BE3-534C-8C4A-BD168648C7EA}"/>
      </w:docPartPr>
      <w:docPartBody>
        <w:p w:rsidR="00EB3907" w:rsidRDefault="00000000">
          <w:pPr>
            <w:pStyle w:val="CA76076E43495B4494CDC32A5D1554B3"/>
          </w:pPr>
          <w:r>
            <w:t>profile</w:t>
          </w:r>
        </w:p>
      </w:docPartBody>
    </w:docPart>
    <w:docPart>
      <w:docPartPr>
        <w:name w:val="808236B7823C2D40B109AABAACE1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80FE-824E-DA4D-A414-80DC6508F7C2}"/>
      </w:docPartPr>
      <w:docPartBody>
        <w:p w:rsidR="00EB3907" w:rsidRDefault="00000000">
          <w:pPr>
            <w:pStyle w:val="808236B7823C2D40B109AABAACE18646"/>
          </w:pPr>
          <w:r w:rsidRPr="0096554D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62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D"/>
    <w:rsid w:val="000A1613"/>
    <w:rsid w:val="001D3AF0"/>
    <w:rsid w:val="00AF51AD"/>
    <w:rsid w:val="00E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6076E43495B4494CDC32A5D1554B3">
    <w:name w:val="CA76076E43495B4494CDC32A5D1554B3"/>
  </w:style>
  <w:style w:type="paragraph" w:customStyle="1" w:styleId="808236B7823C2D40B109AABAACE18646">
    <w:name w:val="808236B7823C2D40B109AABAACE18646"/>
  </w:style>
  <w:style w:type="character" w:styleId="Emphasis">
    <w:name w:val="Emphasis"/>
    <w:basedOn w:val="DefaultParagraphFont"/>
    <w:uiPriority w:val="7"/>
    <w:unhideWhenUsed/>
    <w:qFormat/>
    <w:rsid w:val="00AF51AD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rsid w:val="00AF51AD"/>
    <w:pPr>
      <w:numPr>
        <w:numId w:val="1"/>
      </w:num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2022-12-19T23:42:00Z</dcterms:created>
  <dcterms:modified xsi:type="dcterms:W3CDTF">2022-12-20T00:04:00Z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0d111c4b-49e3-4225-99d5-171502db0107_Enabled">
    <vt:lpwstr>true</vt:lpwstr>
  </property>
  <property fmtid="{D5CDD505-2E9C-101B-9397-08002B2CF9AE}" pid="4" name="MSIP_Label_0d111c4b-49e3-4225-99d5-171502db0107_SetDate">
    <vt:lpwstr>2022-12-19T21:40:22Z</vt:lpwstr>
  </property>
  <property fmtid="{D5CDD505-2E9C-101B-9397-08002B2CF9AE}" pid="5" name="MSIP_Label_0d111c4b-49e3-4225-99d5-171502db0107_Method">
    <vt:lpwstr>Standard</vt:lpwstr>
  </property>
  <property fmtid="{D5CDD505-2E9C-101B-9397-08002B2CF9AE}" pid="6" name="MSIP_Label_0d111c4b-49e3-4225-99d5-171502db0107_Name">
    <vt:lpwstr>Authorized Use</vt:lpwstr>
  </property>
  <property fmtid="{D5CDD505-2E9C-101B-9397-08002B2CF9AE}" pid="7" name="MSIP_Label_0d111c4b-49e3-4225-99d5-171502db0107_SiteId">
    <vt:lpwstr>bcfa3e87-841e-48c7-983b-584159dd1a69</vt:lpwstr>
  </property>
  <property fmtid="{D5CDD505-2E9C-101B-9397-08002B2CF9AE}" pid="8" name="MSIP_Label_0d111c4b-49e3-4225-99d5-171502db0107_ActionId">
    <vt:lpwstr>bb103030-3ba2-457f-8040-2e3bc7f39787</vt:lpwstr>
  </property>
  <property fmtid="{D5CDD505-2E9C-101B-9397-08002B2CF9AE}" pid="9" name="MSIP_Label_0d111c4b-49e3-4225-99d5-171502db0107_ContentBits">
    <vt:lpwstr>0</vt:lpwstr>
  </property>
</Properties>
</file>